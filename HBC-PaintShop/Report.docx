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87660" w14:textId="62B72AFE" w:rsidR="00A10484" w:rsidRDefault="000717AD">
      <w:pPr>
        <w:pStyle w:val="Title"/>
      </w:pPr>
      <w:r>
        <w:t>Paint Shop Programming Challenge</w:t>
      </w:r>
    </w:p>
    <w:p w14:paraId="27F9399A" w14:textId="36CEDC90" w:rsidR="000717AD" w:rsidRPr="000717AD" w:rsidRDefault="000717AD" w:rsidP="000717AD">
      <w:pPr>
        <w:pStyle w:val="Heading3"/>
      </w:pPr>
      <w:r w:rsidRPr="000717AD">
        <w:t>By: Mina Youssef</w:t>
      </w:r>
    </w:p>
    <w:p w14:paraId="38F051C3" w14:textId="3872BDD9" w:rsidR="000717AD" w:rsidRPr="000717AD" w:rsidRDefault="000717AD" w:rsidP="000717AD">
      <w:pPr>
        <w:pStyle w:val="Heading3"/>
      </w:pPr>
      <w:r w:rsidRPr="000717AD">
        <w:t>Date: 19/10/2018</w:t>
      </w:r>
    </w:p>
    <w:p w14:paraId="6581FA7E" w14:textId="1E3DDC5A" w:rsidR="00855982" w:rsidRPr="00855982" w:rsidRDefault="000717AD" w:rsidP="00855982">
      <w:pPr>
        <w:pStyle w:val="Heading1"/>
      </w:pPr>
      <w:r>
        <w:t>Introduction</w:t>
      </w:r>
    </w:p>
    <w:p w14:paraId="053D01FD" w14:textId="50083F19" w:rsidR="00855982" w:rsidRDefault="000717AD" w:rsidP="000717AD">
      <w:r>
        <w:t>This document reports on Mina Youssef solution of paint shop programming challenge requested by HBC as part of recruitment process</w:t>
      </w:r>
    </w:p>
    <w:p w14:paraId="67699180" w14:textId="4DA658D4" w:rsidR="000717AD" w:rsidRDefault="000717AD" w:rsidP="000717AD">
      <w:r>
        <w:t>GitHub location:</w:t>
      </w:r>
      <w:r w:rsidR="0003656F">
        <w:t xml:space="preserve"> </w:t>
      </w:r>
      <w:hyperlink r:id="rId10" w:history="1">
        <w:r w:rsidR="0003656F" w:rsidRPr="0003656F">
          <w:rPr>
            <w:rStyle w:val="Hyperlink"/>
          </w:rPr>
          <w:t>https://github.com/minavyoussef/HBC-PaintShop.git</w:t>
        </w:r>
      </w:hyperlink>
      <w:bookmarkStart w:id="0" w:name="_GoBack"/>
      <w:bookmarkEnd w:id="0"/>
    </w:p>
    <w:p w14:paraId="37578DA6" w14:textId="668265AA" w:rsidR="000717AD" w:rsidRDefault="000717AD" w:rsidP="000717AD">
      <w:r>
        <w:t>Language/IDE: Python 3+/PyCharm</w:t>
      </w:r>
    </w:p>
    <w:p w14:paraId="65083A89" w14:textId="2448F0D2" w:rsidR="000717AD" w:rsidRPr="00855982" w:rsidRDefault="000717AD" w:rsidP="000717AD">
      <w:pPr>
        <w:pStyle w:val="Heading1"/>
      </w:pPr>
      <w:r>
        <w:t>Methodology</w:t>
      </w:r>
    </w:p>
    <w:p w14:paraId="07BA7F60" w14:textId="77777777" w:rsidR="000717AD" w:rsidRDefault="000717AD" w:rsidP="000717AD">
      <w:r>
        <w:t>I’ve implemented two approaches in solving the given challenge, one by Brute Force and other using elimination</w:t>
      </w:r>
    </w:p>
    <w:p w14:paraId="6526727E" w14:textId="4CFC1174" w:rsidR="000717AD" w:rsidRDefault="000717AD" w:rsidP="000717AD">
      <w:pPr>
        <w:pStyle w:val="Heading2"/>
      </w:pPr>
      <w:r>
        <w:t>Brute Force Approach</w:t>
      </w:r>
    </w:p>
    <w:p w14:paraId="6446BFC9" w14:textId="3E709435" w:rsidR="000717AD" w:rsidRDefault="000717AD" w:rsidP="000717AD">
      <w:r>
        <w:t>In this approach I regarded the solution space as data points:</w:t>
      </w:r>
    </w:p>
    <w:p w14:paraId="7D366382" w14:textId="7FF290E4" w:rsidR="000717AD" w:rsidRDefault="000717AD" w:rsidP="000717AD">
      <w:pPr>
        <w:ind w:firstLine="708"/>
      </w:pPr>
      <w:r>
        <w:t xml:space="preserve">cheapest </w:t>
      </w:r>
      <w:proofErr w:type="gramStart"/>
      <w:r>
        <w:t>option  :</w:t>
      </w:r>
      <w:proofErr w:type="gramEnd"/>
      <w:r>
        <w:t xml:space="preserve"> </w:t>
      </w:r>
      <w:r w:rsidRPr="000717AD">
        <w:t xml:space="preserve">[('G', 'G', 'G', 'G', 'G') for </w:t>
      </w:r>
      <w:proofErr w:type="spellStart"/>
      <w:r w:rsidRPr="000717AD">
        <w:t>color_count</w:t>
      </w:r>
      <w:proofErr w:type="spellEnd"/>
      <w:r w:rsidRPr="000717AD">
        <w:t xml:space="preserve"> = 5]</w:t>
      </w:r>
    </w:p>
    <w:p w14:paraId="17AD714B" w14:textId="187AFE6D" w:rsidR="000717AD" w:rsidRDefault="000717AD" w:rsidP="000717AD">
      <w:pPr>
        <w:ind w:firstLine="708"/>
      </w:pPr>
      <w:r>
        <w:t xml:space="preserve">most expensive option: </w:t>
      </w:r>
      <w:r w:rsidRPr="000717AD">
        <w:t xml:space="preserve">('M', 'M', 'M', 'M', 'M') for </w:t>
      </w:r>
      <w:proofErr w:type="spellStart"/>
      <w:r w:rsidRPr="000717AD">
        <w:t>color_count</w:t>
      </w:r>
      <w:proofErr w:type="spellEnd"/>
      <w:r w:rsidRPr="000717AD">
        <w:t xml:space="preserve"> = 5</w:t>
      </w:r>
    </w:p>
    <w:p w14:paraId="23ED38E1" w14:textId="2F02B3EB" w:rsidR="000717AD" w:rsidRDefault="000717AD" w:rsidP="000717AD">
      <w:r>
        <w:t>Search Space:</w:t>
      </w:r>
    </w:p>
    <w:p w14:paraId="0DEECA65" w14:textId="67660BD2" w:rsidR="000717AD" w:rsidRDefault="000717AD" w:rsidP="000717AD">
      <w:pPr>
        <w:ind w:left="708"/>
      </w:pPr>
      <w:r w:rsidRPr="000717AD">
        <w:t>'G', 'G', 'G', 'G', 'G'</w:t>
      </w:r>
    </w:p>
    <w:p w14:paraId="50E06E33" w14:textId="210445F7" w:rsidR="000717AD" w:rsidRDefault="000717AD" w:rsidP="000717AD">
      <w:pPr>
        <w:ind w:left="708"/>
      </w:pPr>
      <w:r w:rsidRPr="000717AD">
        <w:t>'G', 'G', 'G', 'G', '</w:t>
      </w:r>
      <w:r>
        <w:t>M</w:t>
      </w:r>
      <w:r w:rsidRPr="000717AD">
        <w:t>'</w:t>
      </w:r>
    </w:p>
    <w:p w14:paraId="13CD27EC" w14:textId="6DDE10CD" w:rsidR="000717AD" w:rsidRDefault="000717AD" w:rsidP="000717AD">
      <w:pPr>
        <w:ind w:left="708"/>
      </w:pPr>
      <w:r w:rsidRPr="000717AD">
        <w:t>'G', 'G', 'G', '</w:t>
      </w:r>
      <w:r>
        <w:t>M</w:t>
      </w:r>
      <w:r w:rsidRPr="000717AD">
        <w:t>', 'G'</w:t>
      </w:r>
    </w:p>
    <w:p w14:paraId="033DC86D" w14:textId="631E723F" w:rsidR="000717AD" w:rsidRDefault="000717AD" w:rsidP="000717AD">
      <w:pPr>
        <w:ind w:left="708"/>
      </w:pPr>
      <w:r>
        <w:t>.</w:t>
      </w:r>
    </w:p>
    <w:p w14:paraId="2211CAC2" w14:textId="45CC60C5" w:rsidR="000717AD" w:rsidRDefault="000717AD" w:rsidP="000717AD">
      <w:pPr>
        <w:ind w:left="708"/>
      </w:pPr>
      <w:r>
        <w:t>.</w:t>
      </w:r>
    </w:p>
    <w:p w14:paraId="4CA92ED9" w14:textId="7B376D66" w:rsidR="000717AD" w:rsidRDefault="000717AD" w:rsidP="000717AD">
      <w:pPr>
        <w:ind w:left="708"/>
      </w:pPr>
      <w:r w:rsidRPr="000717AD">
        <w:t>'M', 'M', 'M', 'M', 'M'</w:t>
      </w:r>
    </w:p>
    <w:p w14:paraId="186CD5AC" w14:textId="5FD94B0C" w:rsidR="000717AD" w:rsidRDefault="000717AD" w:rsidP="000717AD">
      <w:r>
        <w:t xml:space="preserve">And for every solution </w:t>
      </w:r>
      <w:r w:rsidR="00D5043B">
        <w:t>I check if it satisfies all customers, if non-exists return ‘No Solution found’</w:t>
      </w:r>
    </w:p>
    <w:p w14:paraId="2E20EEF1" w14:textId="580C2BAC" w:rsidR="00D5043B" w:rsidRDefault="00D5043B" w:rsidP="000717AD">
      <w:r>
        <w:t>Code: ~\</w:t>
      </w:r>
      <w:r w:rsidRPr="00D5043B">
        <w:t>HBC\solvers\BruteForceOptimisation.py</w:t>
      </w:r>
    </w:p>
    <w:p w14:paraId="167D3A97" w14:textId="6F4ADF15" w:rsidR="00D5043B" w:rsidRDefault="00D5043B" w:rsidP="00D5043B">
      <w:pPr>
        <w:pStyle w:val="Heading2"/>
      </w:pPr>
      <w:r>
        <w:lastRenderedPageBreak/>
        <w:t>Elimination Approach</w:t>
      </w:r>
    </w:p>
    <w:p w14:paraId="6FB29112" w14:textId="74DE0C1A" w:rsidR="00D5043B" w:rsidRDefault="00D5043B" w:rsidP="00D5043B">
      <w:r>
        <w:t xml:space="preserve">In this approach start by cheapest paint combination </w:t>
      </w:r>
      <w:r w:rsidRPr="000717AD">
        <w:t xml:space="preserve">[('G', 'G', 'G', 'G', 'G') for </w:t>
      </w:r>
      <w:proofErr w:type="spellStart"/>
      <w:r w:rsidRPr="000717AD">
        <w:t>color_count</w:t>
      </w:r>
      <w:proofErr w:type="spellEnd"/>
      <w:r w:rsidRPr="000717AD">
        <w:t xml:space="preserve"> = 5</w:t>
      </w:r>
      <w:r>
        <w:t>] and for every customer that doesn’t satisfy the combination I update the solution to confirm with the customer till all customers are satisfied and if not, I return ‘No Solution found’</w:t>
      </w:r>
    </w:p>
    <w:p w14:paraId="3CAF9393" w14:textId="1EB6D215" w:rsidR="00D5043B" w:rsidRDefault="00D5043B" w:rsidP="00D5043B">
      <w:r>
        <w:t>Code: ~\</w:t>
      </w:r>
      <w:r w:rsidRPr="00D5043B">
        <w:t>HBC\solvers\EliminationOptimisation.py</w:t>
      </w:r>
    </w:p>
    <w:p w14:paraId="61E1B967" w14:textId="15619470" w:rsidR="00D5043B" w:rsidRPr="00855982" w:rsidRDefault="00D5043B" w:rsidP="00D5043B">
      <w:pPr>
        <w:pStyle w:val="Heading1"/>
      </w:pPr>
      <w:r>
        <w:t>Execution</w:t>
      </w:r>
    </w:p>
    <w:p w14:paraId="2B929C9B" w14:textId="33EF5DA5" w:rsidR="00D5043B" w:rsidRDefault="00D5043B" w:rsidP="00D5043B">
      <w:r>
        <w:t>Navigate to HBC directory</w:t>
      </w:r>
    </w:p>
    <w:p w14:paraId="00E84B67" w14:textId="1E04BF9A" w:rsidR="00D5043B" w:rsidRDefault="00D5043B" w:rsidP="00D5043B">
      <w:r>
        <w:t xml:space="preserve">Open </w:t>
      </w:r>
      <w:proofErr w:type="spellStart"/>
      <w:r>
        <w:t>cmd</w:t>
      </w:r>
      <w:proofErr w:type="spellEnd"/>
    </w:p>
    <w:p w14:paraId="373740D3" w14:textId="5A7BCFAE" w:rsidR="00D5043B" w:rsidRDefault="00D5043B" w:rsidP="00D5043B">
      <w:r>
        <w:t>$&gt; python main.py &lt;</w:t>
      </w:r>
      <w:proofErr w:type="spellStart"/>
      <w:r>
        <w:t>input_file</w:t>
      </w:r>
      <w:proofErr w:type="spellEnd"/>
      <w:r>
        <w:t>&gt;</w:t>
      </w:r>
    </w:p>
    <w:p w14:paraId="186D85B8" w14:textId="7D31723B" w:rsidR="00D5043B" w:rsidRDefault="00D5043B" w:rsidP="00D5043B">
      <w:r w:rsidRPr="00D5043B">
        <w:rPr>
          <w:noProof/>
        </w:rPr>
        <w:drawing>
          <wp:inline distT="0" distB="0" distL="0" distR="0" wp14:anchorId="6CF84947" wp14:editId="5CF30380">
            <wp:extent cx="5943600" cy="282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0737" w14:textId="63F2A919" w:rsidR="00D5043B" w:rsidRDefault="00D5043B" w:rsidP="00D5043B">
      <w:r>
        <w:t xml:space="preserve">Options –method </w:t>
      </w:r>
      <w:r w:rsidRPr="00D5043B">
        <w:t>[</w:t>
      </w:r>
      <w:proofErr w:type="spellStart"/>
      <w:r w:rsidRPr="00D5043B">
        <w:t>BruteForce</w:t>
      </w:r>
      <w:proofErr w:type="spellEnd"/>
      <w:r w:rsidRPr="00D5043B">
        <w:t xml:space="preserve"> | Elimination</w:t>
      </w:r>
      <w:r>
        <w:t>]</w:t>
      </w:r>
    </w:p>
    <w:p w14:paraId="03CF5BA8" w14:textId="42721579" w:rsidR="00F92569" w:rsidRPr="00855982" w:rsidRDefault="00F92569" w:rsidP="00F92569">
      <w:pPr>
        <w:pStyle w:val="Heading1"/>
      </w:pPr>
      <w:r>
        <w:t>QA</w:t>
      </w:r>
    </w:p>
    <w:p w14:paraId="06F11595" w14:textId="69520C35" w:rsidR="00F92569" w:rsidRDefault="00F92569" w:rsidP="00F92569">
      <w:r>
        <w:t xml:space="preserve">I’ve create </w:t>
      </w:r>
      <w:proofErr w:type="gramStart"/>
      <w:r>
        <w:t xml:space="preserve">a  </w:t>
      </w:r>
      <w:proofErr w:type="spellStart"/>
      <w:r>
        <w:t>unittest</w:t>
      </w:r>
      <w:proofErr w:type="spellEnd"/>
      <w:proofErr w:type="gramEnd"/>
      <w:r>
        <w:t xml:space="preserve"> for both methods under ~</w:t>
      </w:r>
      <w:r w:rsidRPr="00F92569">
        <w:t>\HBC\main_unittest.py</w:t>
      </w:r>
      <w:r>
        <w:t>.</w:t>
      </w:r>
    </w:p>
    <w:p w14:paraId="0BAB2BF7" w14:textId="5C6D75E6" w:rsidR="00F92569" w:rsidRDefault="00F92569" w:rsidP="00F92569">
      <w:r>
        <w:t>Also, I’ve created set of test cases varies from simple to complex under ~\HBC\QA\*.txt</w:t>
      </w:r>
    </w:p>
    <w:p w14:paraId="6F4E2089" w14:textId="6BED63C4" w:rsidR="00F92569" w:rsidRDefault="00550B73" w:rsidP="00D5043B">
      <w:r w:rsidRPr="00550B73">
        <w:rPr>
          <w:noProof/>
        </w:rPr>
        <w:lastRenderedPageBreak/>
        <w:drawing>
          <wp:inline distT="0" distB="0" distL="0" distR="0" wp14:anchorId="0D193F2E" wp14:editId="414F356B">
            <wp:extent cx="5943600" cy="506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40A8" w14:textId="77777777" w:rsidR="00F92569" w:rsidRDefault="00F92569" w:rsidP="00D5043B"/>
    <w:p w14:paraId="5BE6BB10" w14:textId="77777777" w:rsidR="00D5043B" w:rsidRDefault="00D5043B" w:rsidP="00D5043B"/>
    <w:p w14:paraId="25970B4F" w14:textId="77777777" w:rsidR="00D5043B" w:rsidRDefault="00D5043B" w:rsidP="00D5043B"/>
    <w:sectPr w:rsidR="00D5043B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6762C" w14:textId="77777777" w:rsidR="00DC0539" w:rsidRDefault="00DC0539" w:rsidP="00855982">
      <w:pPr>
        <w:spacing w:after="0" w:line="240" w:lineRule="auto"/>
      </w:pPr>
      <w:r>
        <w:separator/>
      </w:r>
    </w:p>
  </w:endnote>
  <w:endnote w:type="continuationSeparator" w:id="0">
    <w:p w14:paraId="66B535F2" w14:textId="77777777" w:rsidR="00DC0539" w:rsidRDefault="00DC053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E80B1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08949" w14:textId="77777777" w:rsidR="00DC0539" w:rsidRDefault="00DC0539" w:rsidP="00855982">
      <w:pPr>
        <w:spacing w:after="0" w:line="240" w:lineRule="auto"/>
      </w:pPr>
      <w:r>
        <w:separator/>
      </w:r>
    </w:p>
  </w:footnote>
  <w:footnote w:type="continuationSeparator" w:id="0">
    <w:p w14:paraId="713AEA9A" w14:textId="77777777" w:rsidR="00DC0539" w:rsidRDefault="00DC053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AD"/>
    <w:rsid w:val="0003656F"/>
    <w:rsid w:val="000717AD"/>
    <w:rsid w:val="00155A6C"/>
    <w:rsid w:val="001D4362"/>
    <w:rsid w:val="00550B73"/>
    <w:rsid w:val="00751A7A"/>
    <w:rsid w:val="007833A7"/>
    <w:rsid w:val="00855982"/>
    <w:rsid w:val="00A10484"/>
    <w:rsid w:val="00D5043B"/>
    <w:rsid w:val="00DC0539"/>
    <w:rsid w:val="00F9256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DC9A"/>
  <w15:chartTrackingRefBased/>
  <w15:docId w15:val="{7C75071C-2234-4767-8050-D9AF239A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036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inavyoussef/HBC-PaintShop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9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Mina Youssef</dc:creator>
  <cp:lastModifiedBy>Mina Victor</cp:lastModifiedBy>
  <cp:revision>5</cp:revision>
  <dcterms:created xsi:type="dcterms:W3CDTF">2018-10-19T11:41:00Z</dcterms:created>
  <dcterms:modified xsi:type="dcterms:W3CDTF">2018-10-19T11:52:00Z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