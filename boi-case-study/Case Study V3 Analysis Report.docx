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250E29" w:rsidRDefault="00CC7966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4012476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0E29" w:rsidRDefault="00250E29">
                                <w:pPr>
                                  <w:pStyle w:val="Logo"/>
                                </w:pP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placeholder>
                                    <w:docPart w:val="2F0F7C97D1124081BEE6F1F74C04BA3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50E29" w:rsidRDefault="004A09EE">
                                    <w:pPr>
                                      <w:pStyle w:val="Title"/>
                                    </w:pPr>
                                    <w:r>
                                      <w:t>BOI Case Study V.3</w:t>
                                    </w:r>
                                    <w:r w:rsidR="00CC7966">
                                      <w:t xml:space="preserve"> Analysis </w:t>
                                    </w:r>
                                    <w:r>
                                      <w:t>Report</w:t>
                                    </w:r>
                                  </w:p>
                                </w:sdtContent>
                              </w:sdt>
                              <w:p w:rsidR="00250E29" w:rsidRDefault="00250E29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alt="Title and subtitle" style="position:absolute;left:0;text-align:left;margin-left:383.7pt;margin-top:315.9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" filled="f" stroked="f" strokeweight=".5pt">
                    <v:textbox inset="0,0,0,0">
                      <w:txbxContent>
                        <w:p w:rsidR="00250E29" w:rsidRDefault="00250E29">
                          <w:pPr>
                            <w:pStyle w:val="Logo"/>
                          </w:pP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placeholder>
                              <w:docPart w:val="2F0F7C97D1124081BEE6F1F74C04BA3E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50E29" w:rsidRDefault="004A09EE">
                              <w:pPr>
                                <w:pStyle w:val="Title"/>
                              </w:pPr>
                              <w:r>
                                <w:t>BOI Case Study V.3</w:t>
                              </w:r>
                              <w:r w:rsidR="00CC7966">
                                <w:t xml:space="preserve"> Analysis </w:t>
                              </w:r>
                              <w:r>
                                <w:t>Report</w:t>
                              </w:r>
                            </w:p>
                          </w:sdtContent>
                        </w:sdt>
                        <w:p w:rsidR="00250E29" w:rsidRDefault="00250E29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0E29" w:rsidRDefault="00CC7966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r w:rsidR="004A09EE">
                                  <w:t>1.0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-34084655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50E29" w:rsidRDefault="004A09EE">
                                    <w:pPr>
                                      <w:pStyle w:val="Subtitle"/>
                                    </w:pPr>
                                    <w:r>
                                      <w:t>November 16,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7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" filled="f" stroked="f" strokeweight=".5pt">
                    <v:textbox style="mso-fit-shape-to-text:t" inset="0,0,0,0">
                      <w:txbxContent>
                        <w:p w:rsidR="00250E29" w:rsidRDefault="00CC7966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r w:rsidR="004A09EE">
                            <w:t>1.0</w:t>
                          </w:r>
                        </w:p>
                        <w:sdt>
                          <w:sdtPr>
                            <w:alias w:val="Date"/>
                            <w:tag w:val=""/>
                            <w:id w:val="-34084655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50E29" w:rsidRDefault="004A09EE">
                              <w:pPr>
                                <w:pStyle w:val="Subtitle"/>
                              </w:pPr>
                              <w:r>
                                <w:t>November 16,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8307070</wp:posOffset>
                    </wp:positionV>
                    <wp:extent cx="5753100" cy="652780"/>
                    <wp:effectExtent l="0" t="0" r="0" b="1460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0E29" w:rsidRDefault="00CC7966">
                                <w:pPr>
                                  <w:pStyle w:val="Contactinfo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09EE">
                                      <w:t>Mina Youssef</w:t>
                                    </w:r>
                                  </w:sdtContent>
                                </w:sdt>
                              </w:p>
                              <w:p w:rsidR="00250E29" w:rsidRDefault="00CC7966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09EE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50E29" w:rsidRDefault="00CC7966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A09EE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35" o:spid="_x0000_s1028" type="#_x0000_t202" alt="Presenter, company name and address" style="position:absolute;left:0;text-align:left;margin-left:401.8pt;margin-top:654.1pt;width:453pt;height:51.4pt;z-index:251661312;visibility:visible;mso-wrap-style:square;mso-width-percent:471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" filled="f" stroked="f" strokeweight=".5pt">
                    <v:textbox inset="0,0,0,0">
                      <w:txbxContent>
                        <w:p w:rsidR="00250E29" w:rsidRDefault="00CC7966">
                          <w:pPr>
                            <w:pStyle w:val="Contactinfo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09EE">
                                <w:t>Mina Youssef</w:t>
                              </w:r>
                            </w:sdtContent>
                          </w:sdt>
                        </w:p>
                        <w:p w:rsidR="00250E29" w:rsidRDefault="00CC7966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09EE">
                                <w:t xml:space="preserve">     </w:t>
                              </w:r>
                            </w:sdtContent>
                          </w:sdt>
                        </w:p>
                        <w:p w:rsidR="00250E29" w:rsidRDefault="00CC7966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A09EE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C8EE00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p w:rsidR="00250E29" w:rsidRDefault="00CC7966">
      <w:pPr>
        <w:pStyle w:val="Heading1"/>
      </w:pPr>
      <w:r>
        <w:lastRenderedPageBreak/>
        <w:t>Purpose</w:t>
      </w:r>
    </w:p>
    <w:p w:rsidR="00250E29" w:rsidRDefault="004A09EE">
      <w:r>
        <w:t>This report presents the finding for Case Study V3 presented by candidate Mina Youssef</w:t>
      </w:r>
    </w:p>
    <w:p w:rsidR="001C67D8" w:rsidRDefault="001C67D8" w:rsidP="003536A6">
      <w:pPr>
        <w:pStyle w:val="Heading1"/>
      </w:pPr>
    </w:p>
    <w:p w:rsidR="003536A6" w:rsidRDefault="003536A6" w:rsidP="003536A6">
      <w:pPr>
        <w:pStyle w:val="Heading1"/>
      </w:pPr>
      <w:r>
        <w:t>ToolChain USed</w:t>
      </w:r>
    </w:p>
    <w:p w:rsidR="003536A6" w:rsidRDefault="003536A6" w:rsidP="003536A6">
      <w:r>
        <w:t>Python, Jupyter (interactive environment), NumPy and Pandas</w:t>
      </w:r>
    </w:p>
    <w:p w:rsidR="003536A6" w:rsidRDefault="003536A6" w:rsidP="003536A6">
      <w:r w:rsidRPr="003536A6">
        <w:t>scikit-learn</w:t>
      </w:r>
      <w:r>
        <w:t xml:space="preserve"> (for Machine Learning)</w:t>
      </w:r>
    </w:p>
    <w:p w:rsidR="003536A6" w:rsidRPr="003536A6" w:rsidRDefault="003536A6" w:rsidP="003536A6">
      <w:r>
        <w:t>R/Rattle (for data exploration)</w:t>
      </w:r>
    </w:p>
    <w:p w:rsidR="004A09EE" w:rsidRDefault="004A09EE" w:rsidP="004A09EE"/>
    <w:p w:rsidR="00E75709" w:rsidRDefault="00E75709" w:rsidP="004A09EE">
      <w:r>
        <w:t>Assuming all independent packages are properly installed, please navigate to:</w:t>
      </w:r>
    </w:p>
    <w:p w:rsidR="00E75709" w:rsidRDefault="00E75709" w:rsidP="004A09EE">
      <w:r>
        <w:t>On Windows</w:t>
      </w:r>
    </w:p>
    <w:p w:rsidR="00E75709" w:rsidRDefault="00E75709" w:rsidP="004A09EE">
      <w:r>
        <w:t>Run cmd</w:t>
      </w:r>
    </w:p>
    <w:p w:rsidR="00E75709" w:rsidRDefault="00E75709" w:rsidP="004A09EE">
      <w:r>
        <w:t>Navigate to: $&gt; ~\</w:t>
      </w:r>
      <w:r w:rsidRPr="00E75709">
        <w:t>boi-case-study\solution\</w:t>
      </w:r>
    </w:p>
    <w:p w:rsidR="00E75709" w:rsidRDefault="00E75709" w:rsidP="004A09EE">
      <w:r>
        <w:t>Run $&gt; “Jupyter notebook”</w:t>
      </w:r>
    </w:p>
    <w:p w:rsidR="00E75709" w:rsidRDefault="00E75709" w:rsidP="004A09EE"/>
    <w:p w:rsidR="00E75709" w:rsidRDefault="00E75709" w:rsidP="004A09EE">
      <w:r w:rsidRPr="00E75709">
        <w:drawing>
          <wp:inline distT="0" distB="0" distL="0" distR="0" wp14:anchorId="17930A00" wp14:editId="4403F158">
            <wp:extent cx="5943600" cy="254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A6" w:rsidRDefault="003536A6" w:rsidP="003536A6">
      <w:pPr>
        <w:pStyle w:val="Heading1"/>
      </w:pPr>
      <w:r>
        <w:t>Manaul Inspection</w:t>
      </w:r>
    </w:p>
    <w:p w:rsidR="003536A6" w:rsidRDefault="003536A6" w:rsidP="003536A6">
      <w:r>
        <w:t>Upon receiving the dataset, I carry out a manual inspection and two files are swapped between for training and testing purpose: (</w:t>
      </w:r>
      <w:r w:rsidRPr="003536A6">
        <w:t>TEST - Transactions out of Current Account.csv</w:t>
      </w:r>
      <w:r>
        <w:t xml:space="preserve"> / </w:t>
      </w:r>
      <w:r w:rsidRPr="003536A6">
        <w:t>Model Build - Transactions out of Current Account.csv</w:t>
      </w:r>
      <w:r>
        <w:t>)</w:t>
      </w:r>
    </w:p>
    <w:p w:rsidR="00852932" w:rsidRDefault="003536A6" w:rsidP="003536A6">
      <w:r>
        <w:t>Also, minor manual editing in the CSV headers for some files so it can be loaded by Python Pandas stream reader.</w:t>
      </w:r>
    </w:p>
    <w:p w:rsidR="00852932" w:rsidRDefault="00852932">
      <w:pPr>
        <w:spacing w:before="0" w:after="240" w:line="252" w:lineRule="auto"/>
        <w:ind w:left="0" w:right="0"/>
      </w:pPr>
      <w:r>
        <w:br w:type="page"/>
      </w:r>
    </w:p>
    <w:p w:rsidR="003536A6" w:rsidRPr="003536A6" w:rsidRDefault="003536A6" w:rsidP="003536A6"/>
    <w:p w:rsidR="001C67D8" w:rsidRDefault="001C67D8" w:rsidP="001C67D8">
      <w:pPr>
        <w:pStyle w:val="Heading1"/>
      </w:pPr>
      <w:r>
        <w:t>Workflow</w:t>
      </w:r>
    </w:p>
    <w:p w:rsidR="001C67D8" w:rsidRDefault="001C67D8" w:rsidP="001C67D8">
      <w:r>
        <w:t>The following Summaries the workflow carried out:</w:t>
      </w:r>
    </w:p>
    <w:p w:rsidR="0051720E" w:rsidRDefault="0051720E" w:rsidP="0051720E">
      <w:pPr>
        <w:pStyle w:val="Heading1"/>
      </w:pPr>
      <w:r>
        <w:t>Step 1: Data Preparation</w:t>
      </w:r>
    </w:p>
    <w:p w:rsidR="001C67D8" w:rsidRDefault="0051720E" w:rsidP="0051720E">
      <w:pPr>
        <w:pStyle w:val="Heading1"/>
      </w:pPr>
      <w:r>
        <w:t xml:space="preserve">Step </w:t>
      </w:r>
      <w:r>
        <w:t>2</w:t>
      </w:r>
      <w:r>
        <w:t xml:space="preserve">: Data </w:t>
      </w:r>
      <w:r>
        <w:t>Integrity VAlidation</w:t>
      </w:r>
      <w:r w:rsidR="00852932">
        <w:t>/Outlier Anaysis</w:t>
      </w:r>
    </w:p>
    <w:p w:rsidR="0051720E" w:rsidRDefault="00E75709" w:rsidP="0051720E">
      <w:pPr>
        <w:pStyle w:val="Heading1"/>
      </w:pPr>
      <w:r>
        <w:t xml:space="preserve">Step </w:t>
      </w:r>
      <w:r w:rsidR="002075BD">
        <w:t>3</w:t>
      </w:r>
      <w:r w:rsidR="0051720E">
        <w:t xml:space="preserve">: </w:t>
      </w:r>
      <w:r w:rsidR="0051720E">
        <w:t>Business Intelligence Questionare</w:t>
      </w:r>
    </w:p>
    <w:p w:rsidR="0051720E" w:rsidRDefault="00E75709" w:rsidP="0051720E">
      <w:pPr>
        <w:pStyle w:val="Heading1"/>
      </w:pPr>
      <w:r>
        <w:t xml:space="preserve">Step </w:t>
      </w:r>
      <w:r w:rsidR="002075BD">
        <w:t>4</w:t>
      </w:r>
      <w:r w:rsidR="0051720E">
        <w:t xml:space="preserve">: </w:t>
      </w:r>
      <w:r w:rsidR="0051720E">
        <w:t>Transactional Narrative feature extration</w:t>
      </w:r>
    </w:p>
    <w:p w:rsidR="0051720E" w:rsidRDefault="00E75709" w:rsidP="0051720E">
      <w:pPr>
        <w:pStyle w:val="Heading1"/>
      </w:pPr>
      <w:r>
        <w:t xml:space="preserve">Step </w:t>
      </w:r>
      <w:r w:rsidR="002075BD">
        <w:t>5</w:t>
      </w:r>
      <w:r w:rsidR="0051720E">
        <w:t xml:space="preserve">: </w:t>
      </w:r>
      <w:r w:rsidR="0051720E">
        <w:t>Predictive Model(s) Induction</w:t>
      </w:r>
    </w:p>
    <w:p w:rsidR="00E75709" w:rsidRDefault="00E75709" w:rsidP="00E75709">
      <w:pPr>
        <w:pStyle w:val="Heading1"/>
      </w:pPr>
      <w:r>
        <w:t xml:space="preserve">Step </w:t>
      </w:r>
      <w:r w:rsidR="002075BD">
        <w:t>6</w:t>
      </w:r>
      <w:r>
        <w:t>: Predictive Model Testing</w:t>
      </w:r>
    </w:p>
    <w:p w:rsidR="00E75709" w:rsidRDefault="00E75709" w:rsidP="00E75709">
      <w:pPr>
        <w:pStyle w:val="Heading1"/>
      </w:pPr>
      <w:r>
        <w:t xml:space="preserve">Step </w:t>
      </w:r>
      <w:r w:rsidR="002075BD">
        <w:t>7</w:t>
      </w:r>
      <w:r>
        <w:t>: Model</w:t>
      </w:r>
      <w:r>
        <w:t>(s)</w:t>
      </w:r>
      <w:r>
        <w:t xml:space="preserve"> </w:t>
      </w:r>
      <w:r>
        <w:t>Optimization</w:t>
      </w:r>
    </w:p>
    <w:p w:rsidR="008C2941" w:rsidRDefault="008C2941" w:rsidP="008C2941">
      <w:pPr>
        <w:pStyle w:val="Heading1"/>
      </w:pPr>
      <w:r>
        <w:t xml:space="preserve">Step </w:t>
      </w:r>
      <w:r w:rsidR="002075BD">
        <w:t>8</w:t>
      </w:r>
      <w:r>
        <w:t xml:space="preserve">: </w:t>
      </w:r>
      <w:r>
        <w:t>Post-</w:t>
      </w:r>
      <w:r>
        <w:t>Data Exploration</w:t>
      </w:r>
    </w:p>
    <w:p w:rsidR="00E75709" w:rsidRDefault="00E75709" w:rsidP="00E75709">
      <w:pPr>
        <w:pStyle w:val="Heading1"/>
      </w:pPr>
      <w:r>
        <w:t xml:space="preserve">Step </w:t>
      </w:r>
      <w:r w:rsidR="002075BD">
        <w:t>9</w:t>
      </w:r>
      <w:r>
        <w:t xml:space="preserve">: </w:t>
      </w:r>
      <w:r>
        <w:t>Conclusion and recommendation</w:t>
      </w:r>
    </w:p>
    <w:p w:rsidR="00852932" w:rsidRDefault="00852932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caps/>
          <w:color w:val="94B6D2" w:themeColor="accent1"/>
          <w:sz w:val="28"/>
          <w:szCs w:val="28"/>
        </w:rPr>
      </w:pPr>
      <w:r>
        <w:br w:type="page"/>
      </w:r>
    </w:p>
    <w:p w:rsidR="00852932" w:rsidRDefault="00852932" w:rsidP="00852932">
      <w:pPr>
        <w:pStyle w:val="Heading1"/>
      </w:pPr>
      <w:r>
        <w:lastRenderedPageBreak/>
        <w:t>Step 1: Data Preparation</w:t>
      </w:r>
    </w:p>
    <w:p w:rsidR="00852932" w:rsidRDefault="00852932" w:rsidP="00852932">
      <w:r>
        <w:t>The objective of this step is to successfully load and aggregate all the dataset in single table AbstractBaseTable (ABT) and make sure no duplicate client information (i.e. horizontal data verification)</w:t>
      </w:r>
    </w:p>
    <w:p w:rsidR="00852932" w:rsidRDefault="00852932" w:rsidP="00852932">
      <w:r>
        <w:t xml:space="preserve">Jupyter Notebook: </w:t>
      </w:r>
    </w:p>
    <w:p w:rsidR="00852932" w:rsidRPr="00E32F7F" w:rsidRDefault="00852932" w:rsidP="00852932">
      <w:pPr>
        <w:ind w:firstLine="648"/>
        <w:rPr>
          <w:i/>
          <w:iCs/>
        </w:rPr>
      </w:pPr>
      <w:r w:rsidRPr="00E32F7F">
        <w:rPr>
          <w:i/>
          <w:iCs/>
        </w:rPr>
        <w:t>0_data_preparation (for Model Build)</w:t>
      </w:r>
    </w:p>
    <w:p w:rsidR="00852932" w:rsidRPr="00E32F7F" w:rsidRDefault="00852932" w:rsidP="00852932">
      <w:pPr>
        <w:ind w:firstLine="648"/>
        <w:rPr>
          <w:i/>
          <w:iCs/>
        </w:rPr>
      </w:pPr>
      <w:r w:rsidRPr="00E32F7F">
        <w:rPr>
          <w:i/>
          <w:iCs/>
        </w:rPr>
        <w:t>0_data_preparation_test (for Test Sample)</w:t>
      </w:r>
    </w:p>
    <w:p w:rsidR="00852932" w:rsidRDefault="00852932" w:rsidP="00852932">
      <w:pPr>
        <w:ind w:firstLine="648"/>
      </w:pPr>
    </w:p>
    <w:p w:rsidR="00852932" w:rsidRDefault="00852932" w:rsidP="00852932">
      <w:pPr>
        <w:pStyle w:val="ListParagraph"/>
        <w:numPr>
          <w:ilvl w:val="0"/>
          <w:numId w:val="1"/>
        </w:numPr>
      </w:pPr>
      <w:r>
        <w:t>We start by loading each of the *.csv file into separate dataframe</w:t>
      </w:r>
    </w:p>
    <w:p w:rsidR="00852932" w:rsidRDefault="00852932" w:rsidP="00852932">
      <w:pPr>
        <w:pStyle w:val="ListParagraph"/>
        <w:numPr>
          <w:ilvl w:val="0"/>
          <w:numId w:val="1"/>
        </w:numPr>
      </w:pPr>
      <w:r>
        <w:t>For each dataframe, we check for any duplicate customer entries</w:t>
      </w:r>
    </w:p>
    <w:p w:rsidR="00852932" w:rsidRDefault="00852932" w:rsidP="00852932">
      <w:pPr>
        <w:pStyle w:val="ListParagraph"/>
        <w:numPr>
          <w:ilvl w:val="0"/>
          <w:numId w:val="1"/>
        </w:numPr>
      </w:pPr>
      <w:r>
        <w:t>A total of 5 customers duplicates are found across all *.csv</w:t>
      </w:r>
    </w:p>
    <w:p w:rsidR="00852932" w:rsidRPr="00BD7C48" w:rsidRDefault="00852932" w:rsidP="0085293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ind w:left="432" w:right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/>
          <w14:ligatures w14:val="none"/>
        </w:rPr>
      </w:pPr>
      <w:r w:rsidRPr="00BD7C4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/>
          <w14:ligatures w14:val="none"/>
        </w:rPr>
        <w:t>ClientIDs is be excluded from data set: {1220, 46, 21, 3674, 3675}</w:t>
      </w:r>
    </w:p>
    <w:p w:rsidR="00852932" w:rsidRDefault="00852932" w:rsidP="00852932">
      <w:pPr>
        <w:pStyle w:val="ListParagraph"/>
        <w:ind w:left="432"/>
      </w:pPr>
      <w:r>
        <w:t xml:space="preserve"> </w:t>
      </w:r>
    </w:p>
    <w:p w:rsidR="00852932" w:rsidRDefault="00852932" w:rsidP="00852932">
      <w:pPr>
        <w:pStyle w:val="ListParagraph"/>
        <w:numPr>
          <w:ilvl w:val="0"/>
          <w:numId w:val="1"/>
        </w:numPr>
      </w:pPr>
      <w:r>
        <w:t>Since we do not know the ETL process that has been used to populate the data, the safest action is to remove those duplicated records especially they constitute 0.05% of the whole dataset.</w:t>
      </w:r>
    </w:p>
    <w:p w:rsidR="00852932" w:rsidRDefault="00852932" w:rsidP="00852932">
      <w:pPr>
        <w:pStyle w:val="ListParagraph"/>
        <w:numPr>
          <w:ilvl w:val="0"/>
          <w:numId w:val="1"/>
        </w:numPr>
      </w:pPr>
      <w:r>
        <w:t>Finally, we merge all the loaded dataframes into single dataframe, and persist the clean out data under directory ~/clean/</w:t>
      </w:r>
    </w:p>
    <w:p w:rsidR="00852932" w:rsidRDefault="00852932" w:rsidP="00852932">
      <w:pPr>
        <w:pStyle w:val="ListParagraph"/>
        <w:numPr>
          <w:ilvl w:val="0"/>
          <w:numId w:val="1"/>
        </w:numPr>
      </w:pPr>
      <w:r>
        <w:t>We repeat the whole process for the test sample.</w:t>
      </w:r>
    </w:p>
    <w:p w:rsidR="00034E71" w:rsidRDefault="00034E71" w:rsidP="00034E71">
      <w:r>
        <w:t>Finally, the prepared dataset is saved under</w:t>
      </w:r>
    </w:p>
    <w:p w:rsidR="00034E71" w:rsidRPr="00034E71" w:rsidRDefault="00034E71" w:rsidP="00852932">
      <w:pPr>
        <w:pStyle w:val="Heading1"/>
        <w:rPr>
          <w:rFonts w:asciiTheme="minorHAnsi" w:eastAsiaTheme="minorEastAsia" w:hAnsiTheme="minorHAnsi" w:cstheme="minorBidi"/>
          <w:b/>
          <w:bCs/>
          <w:caps w:val="0"/>
          <w:color w:val="auto"/>
          <w:sz w:val="22"/>
          <w:szCs w:val="22"/>
        </w:rPr>
      </w:pPr>
      <w:r w:rsidRPr="00034E71">
        <w:rPr>
          <w:rFonts w:asciiTheme="minorHAnsi" w:eastAsiaTheme="minorEastAsia" w:hAnsiTheme="minorHAnsi" w:cstheme="minorBidi"/>
          <w:b/>
          <w:bCs/>
          <w:caps w:val="0"/>
          <w:color w:val="auto"/>
          <w:sz w:val="22"/>
          <w:szCs w:val="22"/>
        </w:rPr>
        <w:t>“.../specs/clean/Model Build - AbastractBaseTable.csv"</w:t>
      </w:r>
    </w:p>
    <w:p w:rsidR="00852932" w:rsidRDefault="00852932" w:rsidP="00852932">
      <w:pPr>
        <w:pStyle w:val="Heading1"/>
      </w:pPr>
      <w:r>
        <w:t>Step 2: Data Integrity VAlidation/Outlier Anaysis</w:t>
      </w:r>
    </w:p>
    <w:p w:rsidR="00852932" w:rsidRDefault="00852932" w:rsidP="00852932">
      <w:r>
        <w:t>The objective of this step is to investigate the data integrity per-attribute (i.e. vertical data verification) . Also, report and act on outliers found within each.</w:t>
      </w:r>
    </w:p>
    <w:p w:rsidR="00852932" w:rsidRDefault="00852932" w:rsidP="00852932">
      <w:r>
        <w:t xml:space="preserve">Jupyter Notebook: </w:t>
      </w:r>
    </w:p>
    <w:p w:rsidR="00852932" w:rsidRDefault="00852932" w:rsidP="00852932">
      <w:pPr>
        <w:ind w:firstLine="648"/>
        <w:rPr>
          <w:i/>
          <w:iCs/>
        </w:rPr>
      </w:pPr>
      <w:r>
        <w:rPr>
          <w:i/>
          <w:iCs/>
        </w:rPr>
        <w:t>1_data_integrity_validation</w:t>
      </w:r>
    </w:p>
    <w:p w:rsidR="00852932" w:rsidRDefault="00852932" w:rsidP="00852932">
      <w:pPr>
        <w:ind w:firstLine="648"/>
      </w:pPr>
      <w:r w:rsidRPr="00852932">
        <w:rPr>
          <w:i/>
          <w:iCs/>
        </w:rPr>
        <w:t>1_data_integrity_validation_test</w:t>
      </w:r>
    </w:p>
    <w:p w:rsidR="00852932" w:rsidRDefault="00034E71" w:rsidP="00852932">
      <w:r>
        <w:t>One main technique to use for data integrity validation is to plot the frequency count of the attribute data series and observe its distribution</w:t>
      </w:r>
    </w:p>
    <w:p w:rsidR="00034E71" w:rsidRDefault="00034E71" w:rsidP="00852932">
      <w:r>
        <w:t>Some irregularity found:</w:t>
      </w:r>
    </w:p>
    <w:p w:rsidR="00034E71" w:rsidRDefault="00034E71" w:rsidP="00034E71">
      <w:pPr>
        <w:pStyle w:val="ListParagraph"/>
        <w:numPr>
          <w:ilvl w:val="0"/>
          <w:numId w:val="2"/>
        </w:numPr>
      </w:pPr>
      <w:r>
        <w:t>Some clients age are 100 and 200</w:t>
      </w:r>
    </w:p>
    <w:p w:rsidR="00034E71" w:rsidRDefault="00034E71" w:rsidP="00034E71">
      <w:pPr>
        <w:pStyle w:val="ListParagraph"/>
        <w:numPr>
          <w:ilvl w:val="0"/>
          <w:numId w:val="2"/>
        </w:numPr>
      </w:pPr>
      <w:r>
        <w:t>Gender Attribute contains is not uniformed as 1/0 as in the specs</w:t>
      </w:r>
    </w:p>
    <w:p w:rsidR="00034E71" w:rsidRDefault="00034E71" w:rsidP="00034E71">
      <w:pPr>
        <w:pStyle w:val="ListParagraph"/>
        <w:numPr>
          <w:ilvl w:val="0"/>
          <w:numId w:val="2"/>
        </w:numPr>
      </w:pPr>
      <w:r>
        <w:t>County Attribute contains Dublin areas, cities, towns even other countries</w:t>
      </w:r>
    </w:p>
    <w:p w:rsidR="00034E71" w:rsidRDefault="00034E71" w:rsidP="00852932">
      <w:r>
        <w:t>All the invalid/irregular data has been adjusted, for detail analysis please refer to Jupyter Notebook</w:t>
      </w:r>
    </w:p>
    <w:p w:rsidR="00034E71" w:rsidRDefault="00034E71" w:rsidP="00852932">
      <w:r>
        <w:t xml:space="preserve">Finally the validated dataset is saved under </w:t>
      </w:r>
    </w:p>
    <w:p w:rsidR="00034E71" w:rsidRDefault="00034E71" w:rsidP="00852932">
      <w:pPr>
        <w:rPr>
          <w:b/>
          <w:bCs/>
        </w:rPr>
      </w:pPr>
      <w:r w:rsidRPr="00034E71">
        <w:rPr>
          <w:b/>
          <w:bCs/>
        </w:rPr>
        <w:t>“.../specs/clean/Model Build - AbastractBaseTable - Validated.csv”</w:t>
      </w:r>
    </w:p>
    <w:p w:rsidR="00404772" w:rsidRDefault="00404772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caps/>
          <w:color w:val="94B6D2" w:themeColor="accent1"/>
          <w:sz w:val="28"/>
          <w:szCs w:val="28"/>
        </w:rPr>
      </w:pPr>
      <w:r>
        <w:br w:type="page"/>
      </w:r>
    </w:p>
    <w:p w:rsidR="007422D4" w:rsidRDefault="007422D4" w:rsidP="007422D4">
      <w:pPr>
        <w:pStyle w:val="Heading1"/>
      </w:pPr>
      <w:r>
        <w:lastRenderedPageBreak/>
        <w:t xml:space="preserve">Step </w:t>
      </w:r>
      <w:r w:rsidR="00722873">
        <w:t>3</w:t>
      </w:r>
      <w:r>
        <w:t>: Business Intelligence Questionare</w:t>
      </w:r>
    </w:p>
    <w:p w:rsidR="00852932" w:rsidRDefault="006D5938" w:rsidP="00852932">
      <w:r>
        <w:t>In this step we are answering the questionnaire of Section I. Business Intelligence. A segmentation based on gender is carried out, while the total number is obtained by the confusion matrix, which can be used in marketing campaign targeting.</w:t>
      </w:r>
    </w:p>
    <w:p w:rsidR="006D5938" w:rsidRDefault="006D5938" w:rsidP="006D5938">
      <w:r>
        <w:t xml:space="preserve">Jupyter Notebook: </w:t>
      </w:r>
    </w:p>
    <w:p w:rsidR="006D5938" w:rsidRDefault="006D5938" w:rsidP="006D5938">
      <w:pPr>
        <w:ind w:firstLine="648"/>
        <w:rPr>
          <w:i/>
          <w:iCs/>
        </w:rPr>
      </w:pPr>
      <w:r w:rsidRPr="006D5938">
        <w:rPr>
          <w:i/>
          <w:iCs/>
        </w:rPr>
        <w:t>3_business_intelligence</w:t>
      </w:r>
    </w:p>
    <w:p w:rsidR="006D5938" w:rsidRPr="006D5938" w:rsidRDefault="006D5938" w:rsidP="006D5938">
      <w:pPr>
        <w:rPr>
          <w:b/>
          <w:bCs/>
        </w:rPr>
      </w:pPr>
      <w:r w:rsidRPr="006D5938">
        <w:rPr>
          <w:b/>
          <w:bCs/>
        </w:rPr>
        <w:t>How Many Customers above 50 years old have taken up a loan?</w:t>
      </w:r>
    </w:p>
    <w:p w:rsidR="006D5938" w:rsidRDefault="006D5938" w:rsidP="006D5938">
      <w:r w:rsidRPr="006D5938">
        <w:drawing>
          <wp:inline distT="0" distB="0" distL="0" distR="0" wp14:anchorId="6B971838" wp14:editId="2C1327CE">
            <wp:extent cx="4163006" cy="42296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38" w:rsidRDefault="006D5938">
      <w:pPr>
        <w:spacing w:before="0" w:after="240" w:line="252" w:lineRule="auto"/>
        <w:ind w:left="0" w:right="0"/>
        <w:rPr>
          <w:b/>
          <w:bCs/>
        </w:rPr>
      </w:pPr>
      <w:r>
        <w:rPr>
          <w:b/>
          <w:bCs/>
        </w:rPr>
        <w:br w:type="page"/>
      </w:r>
    </w:p>
    <w:p w:rsidR="006D5938" w:rsidRPr="006D5938" w:rsidRDefault="006D5938" w:rsidP="006D5938">
      <w:pPr>
        <w:rPr>
          <w:b/>
          <w:bCs/>
        </w:rPr>
      </w:pPr>
      <w:r w:rsidRPr="006D5938">
        <w:rPr>
          <w:b/>
          <w:bCs/>
        </w:rPr>
        <w:lastRenderedPageBreak/>
        <w:t>How Many Females aged 30 to 40 have more than 2 products?</w:t>
      </w:r>
    </w:p>
    <w:p w:rsidR="00E75709" w:rsidRPr="00E75709" w:rsidRDefault="006D5938" w:rsidP="00E75709">
      <w:r w:rsidRPr="006D5938">
        <w:drawing>
          <wp:inline distT="0" distB="0" distL="0" distR="0" wp14:anchorId="7600E4BC" wp14:editId="01D1D299">
            <wp:extent cx="3087015" cy="310192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363" cy="311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0E" w:rsidRPr="0051720E" w:rsidRDefault="0051720E" w:rsidP="0051720E"/>
    <w:p w:rsidR="0051720E" w:rsidRDefault="006D5938" w:rsidP="0051720E">
      <w:pPr>
        <w:rPr>
          <w:b/>
          <w:bCs/>
        </w:rPr>
      </w:pPr>
      <w:r w:rsidRPr="006D5938">
        <w:rPr>
          <w:b/>
          <w:bCs/>
        </w:rPr>
        <w:t>What is the average number of Current Account(CA) Transactions for males who had a previous Loans</w:t>
      </w:r>
    </w:p>
    <w:p w:rsidR="00BE09DC" w:rsidRDefault="006D5938" w:rsidP="0051720E">
      <w:pPr>
        <w:rPr>
          <w:b/>
          <w:bCs/>
        </w:rPr>
      </w:pPr>
      <w:r w:rsidRPr="006D5938">
        <w:rPr>
          <w:b/>
          <w:bCs/>
        </w:rPr>
        <w:drawing>
          <wp:inline distT="0" distB="0" distL="0" distR="0" wp14:anchorId="01EDD316" wp14:editId="48830767">
            <wp:extent cx="3022232" cy="3043123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142" cy="30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DC" w:rsidRDefault="00BE09DC">
      <w:pPr>
        <w:spacing w:before="0" w:after="240" w:line="252" w:lineRule="auto"/>
        <w:ind w:left="0" w:right="0"/>
        <w:rPr>
          <w:b/>
          <w:bCs/>
        </w:rPr>
      </w:pPr>
      <w:r>
        <w:rPr>
          <w:b/>
          <w:bCs/>
        </w:rPr>
        <w:br w:type="page"/>
      </w:r>
    </w:p>
    <w:p w:rsidR="00BE09DC" w:rsidRDefault="00BE09DC" w:rsidP="00BE09DC">
      <w:pPr>
        <w:spacing w:before="0" w:after="240" w:line="252" w:lineRule="auto"/>
        <w:ind w:left="0" w:right="0"/>
        <w:rPr>
          <w:b/>
          <w:bCs/>
        </w:rPr>
      </w:pPr>
      <w:r w:rsidRPr="00BE09DC">
        <w:rPr>
          <w:b/>
          <w:bCs/>
        </w:rPr>
        <w:lastRenderedPageBreak/>
        <w:t xml:space="preserve">How many females did not have </w:t>
      </w:r>
      <w:r w:rsidR="00722873" w:rsidRPr="00BE09DC">
        <w:rPr>
          <w:b/>
          <w:bCs/>
        </w:rPr>
        <w:t>a previous loan</w:t>
      </w:r>
      <w:r w:rsidRPr="00BE09DC">
        <w:rPr>
          <w:b/>
          <w:bCs/>
        </w:rPr>
        <w:t xml:space="preserve"> and who are aged</w:t>
      </w:r>
      <w:r>
        <w:rPr>
          <w:b/>
          <w:bCs/>
        </w:rPr>
        <w:t xml:space="preserve"> (</w:t>
      </w:r>
      <w:r w:rsidRPr="00BE09DC">
        <w:rPr>
          <w:b/>
          <w:bCs/>
        </w:rPr>
        <w:t>Less than 20</w:t>
      </w:r>
      <w:r>
        <w:rPr>
          <w:b/>
          <w:bCs/>
        </w:rPr>
        <w:t xml:space="preserve">, </w:t>
      </w:r>
      <w:r w:rsidRPr="00BE09DC">
        <w:rPr>
          <w:b/>
          <w:bCs/>
        </w:rPr>
        <w:t>21 to 40</w:t>
      </w:r>
      <w:r>
        <w:rPr>
          <w:b/>
          <w:bCs/>
        </w:rPr>
        <w:t xml:space="preserve">, </w:t>
      </w:r>
      <w:r w:rsidRPr="00BE09DC">
        <w:rPr>
          <w:b/>
          <w:bCs/>
        </w:rPr>
        <w:t>40+</w:t>
      </w:r>
      <w:r>
        <w:rPr>
          <w:b/>
          <w:bCs/>
        </w:rPr>
        <w:t>)</w:t>
      </w:r>
    </w:p>
    <w:p w:rsidR="00FD02A4" w:rsidRDefault="00BE09DC" w:rsidP="0051720E">
      <w:pPr>
        <w:rPr>
          <w:b/>
          <w:bCs/>
        </w:rPr>
      </w:pPr>
      <w:r w:rsidRPr="00BE09DC">
        <w:rPr>
          <w:b/>
          <w:bCs/>
        </w:rPr>
        <w:drawing>
          <wp:inline distT="0" distB="0" distL="0" distR="0" wp14:anchorId="04F52022" wp14:editId="53EF9522">
            <wp:extent cx="3201876" cy="355518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7278" cy="35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72" w:rsidRDefault="00404772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caps/>
          <w:color w:val="94B6D2" w:themeColor="accent1"/>
          <w:sz w:val="28"/>
          <w:szCs w:val="28"/>
        </w:rPr>
      </w:pPr>
      <w:r>
        <w:br w:type="page"/>
      </w:r>
    </w:p>
    <w:p w:rsidR="00FD02A4" w:rsidRDefault="00404772" w:rsidP="00404772">
      <w:pPr>
        <w:pStyle w:val="Heading1"/>
      </w:pPr>
      <w:r>
        <w:lastRenderedPageBreak/>
        <w:t xml:space="preserve">Step </w:t>
      </w:r>
      <w:r w:rsidR="00722873">
        <w:t>4</w:t>
      </w:r>
      <w:r>
        <w:t>: Transactional Narrative feature extration</w:t>
      </w:r>
    </w:p>
    <w:p w:rsidR="00404772" w:rsidRDefault="00404772" w:rsidP="00404772">
      <w:r>
        <w:t>Jupyter Notebook:</w:t>
      </w:r>
    </w:p>
    <w:p w:rsidR="00404772" w:rsidRPr="00404772" w:rsidRDefault="00404772" w:rsidP="00404772">
      <w:pPr>
        <w:ind w:firstLine="648"/>
        <w:rPr>
          <w:i/>
          <w:iCs/>
        </w:rPr>
      </w:pPr>
      <w:r w:rsidRPr="00404772">
        <w:rPr>
          <w:i/>
          <w:iCs/>
        </w:rPr>
        <w:t>4_TXN_features_extraction</w:t>
      </w:r>
    </w:p>
    <w:p w:rsidR="00404772" w:rsidRDefault="00404772" w:rsidP="00404772">
      <w:r>
        <w:t>The objective of this step is to extract payment pattern and activities for each of the clients. We accomplish that using 3 set of features:</w:t>
      </w:r>
    </w:p>
    <w:p w:rsidR="00404772" w:rsidRPr="00404772" w:rsidRDefault="00404772" w:rsidP="00404772">
      <w:pPr>
        <w:pStyle w:val="ListParagraph"/>
        <w:numPr>
          <w:ilvl w:val="0"/>
          <w:numId w:val="4"/>
        </w:numPr>
      </w:pPr>
      <w:r w:rsidRPr="00404772">
        <w:t>Frequency of a given payment</w:t>
      </w:r>
      <w:r>
        <w:t xml:space="preserve"> (Rank)</w:t>
      </w:r>
    </w:p>
    <w:p w:rsidR="00404772" w:rsidRPr="00404772" w:rsidRDefault="00404772" w:rsidP="00404772">
      <w:pPr>
        <w:pStyle w:val="ListParagraph"/>
        <w:numPr>
          <w:ilvl w:val="0"/>
          <w:numId w:val="4"/>
        </w:numPr>
      </w:pPr>
      <w:r w:rsidRPr="00404772">
        <w:t>Activity associated with a given transaction (i.e. if paying in Casino in Las Vagas then we flag a Gambler, 'PayPay' =&gt; Internet shopper and so on)</w:t>
      </w:r>
    </w:p>
    <w:p w:rsidR="00404772" w:rsidRPr="00404772" w:rsidRDefault="00404772" w:rsidP="00404772">
      <w:pPr>
        <w:pStyle w:val="ListParagraph"/>
        <w:numPr>
          <w:ilvl w:val="0"/>
          <w:numId w:val="4"/>
        </w:numPr>
      </w:pPr>
      <w:r w:rsidRPr="00404772">
        <w:t>Country of transaction, to flag if transaction is domestic or international</w:t>
      </w:r>
    </w:p>
    <w:p w:rsidR="00C11FB8" w:rsidRDefault="00C11FB8" w:rsidP="00404772">
      <w:pPr>
        <w:ind w:left="0"/>
      </w:pPr>
    </w:p>
    <w:p w:rsidR="00404772" w:rsidRDefault="00C11FB8" w:rsidP="00404772">
      <w:pPr>
        <w:ind w:left="0"/>
      </w:pPr>
      <w:r>
        <w:t xml:space="preserve">First, </w:t>
      </w:r>
      <w:r w:rsidR="00404772">
        <w:t>For the transaction Rank, we first hash the narrative and compute frequency table of each of the hash code and the number of occurrence of the narrative for example</w:t>
      </w:r>
    </w:p>
    <w:p w:rsidR="00404772" w:rsidRPr="00404772" w:rsidRDefault="00404772" w:rsidP="00404772">
      <w:pPr>
        <w:ind w:left="720"/>
        <w:rPr>
          <w:i/>
          <w:iCs/>
        </w:rPr>
      </w:pPr>
      <w:r w:rsidRPr="00404772">
        <w:rPr>
          <w:i/>
          <w:iCs/>
        </w:rPr>
        <w:t xml:space="preserve">TXN Narrative “LUXOR HOTEL/CASINO LAS VEGAS NV” </w:t>
      </w:r>
    </w:p>
    <w:p w:rsidR="00404772" w:rsidRPr="00404772" w:rsidRDefault="00404772" w:rsidP="00404772">
      <w:pPr>
        <w:ind w:left="720"/>
        <w:rPr>
          <w:i/>
          <w:iCs/>
        </w:rPr>
      </w:pPr>
      <w:r w:rsidRPr="00404772">
        <w:rPr>
          <w:i/>
          <w:iCs/>
        </w:rPr>
        <w:t xml:space="preserve">hash code " 438e7d777b4277f173f5e4649bc3fb29” </w:t>
      </w:r>
    </w:p>
    <w:p w:rsidR="00404772" w:rsidRDefault="00404772" w:rsidP="00404772">
      <w:pPr>
        <w:ind w:left="720"/>
        <w:rPr>
          <w:i/>
          <w:iCs/>
        </w:rPr>
      </w:pPr>
      <w:r w:rsidRPr="00404772">
        <w:rPr>
          <w:i/>
          <w:iCs/>
        </w:rPr>
        <w:t>and occurred 17 times throughout the dataset</w:t>
      </w:r>
    </w:p>
    <w:p w:rsidR="00C11FB8" w:rsidRDefault="00C11FB8" w:rsidP="00C11FB8">
      <w:r>
        <w:t>Therefore for every occurrence of this narrative for any client he/she will have a rank attribute with value 17 and so oone</w:t>
      </w:r>
    </w:p>
    <w:p w:rsidR="00C11FB8" w:rsidRDefault="00C11FB8" w:rsidP="0051720E">
      <w:r w:rsidRPr="00C11FB8">
        <w:drawing>
          <wp:inline distT="0" distB="0" distL="0" distR="0" wp14:anchorId="043260CD" wp14:editId="61889B77">
            <wp:extent cx="4791744" cy="224821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B8" w:rsidRDefault="00C11FB8" w:rsidP="0051720E"/>
    <w:p w:rsidR="0051720E" w:rsidRDefault="00C11FB8" w:rsidP="0051720E">
      <w:r>
        <w:t xml:space="preserve">Second, we associate top activities for each client. We collect first top performed payment activities and associate a behavior for each activity </w:t>
      </w:r>
    </w:p>
    <w:p w:rsidR="00C11FB8" w:rsidRDefault="00C11FB8" w:rsidP="0051720E">
      <w:r w:rsidRPr="00C11FB8">
        <w:drawing>
          <wp:inline distT="0" distB="0" distL="0" distR="0" wp14:anchorId="46DB2E8F" wp14:editId="7A4999FB">
            <wp:extent cx="5943600" cy="1240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B8" w:rsidRDefault="00C11FB8" w:rsidP="0051720E">
      <w:r>
        <w:lastRenderedPageBreak/>
        <w:t>And then construct a flags vector of each of the client record based on the txn narrative he/she got.</w:t>
      </w:r>
    </w:p>
    <w:p w:rsidR="00C11FB8" w:rsidRDefault="00C11FB8" w:rsidP="0051720E">
      <w:r>
        <w:t>For example, the following are subset of client who golf</w:t>
      </w:r>
    </w:p>
    <w:p w:rsidR="00C11FB8" w:rsidRDefault="00C11FB8" w:rsidP="0051720E">
      <w:r w:rsidRPr="00C11FB8">
        <w:drawing>
          <wp:inline distT="0" distB="0" distL="0" distR="0" wp14:anchorId="15C9F385" wp14:editId="78462C48">
            <wp:extent cx="5943600" cy="27959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B8" w:rsidRPr="0051720E" w:rsidRDefault="00C11FB8" w:rsidP="0051720E"/>
    <w:p w:rsidR="004A09EE" w:rsidRDefault="00C11FB8" w:rsidP="00C11FB8">
      <w:pPr>
        <w:pStyle w:val="Heading5"/>
      </w:pPr>
      <w:r>
        <w:t>Note: In production system, each of the client will have a payment profile and in depth (i.e. time series payment data would be used in ML induction)</w:t>
      </w:r>
    </w:p>
    <w:p w:rsidR="00D40500" w:rsidRDefault="00C11FB8" w:rsidP="00C11FB8">
      <w:r>
        <w:t>Finally, Last set would be Domestic or international pay and this can easily be concluded by the last token of the narrative by due to time constraint.</w:t>
      </w:r>
    </w:p>
    <w:p w:rsidR="00DC4CA9" w:rsidRDefault="00DC4CA9" w:rsidP="00C11FB8">
      <w:r>
        <w:t>All the above steps has been applied to Test Sample as well.</w:t>
      </w:r>
    </w:p>
    <w:p w:rsidR="00D40500" w:rsidRDefault="00D40500">
      <w:pPr>
        <w:spacing w:before="0" w:after="240" w:line="252" w:lineRule="auto"/>
        <w:ind w:left="0" w:right="0"/>
      </w:pPr>
      <w:r>
        <w:br w:type="page"/>
      </w:r>
    </w:p>
    <w:p w:rsidR="005D27A7" w:rsidRDefault="005D27A7" w:rsidP="005D27A7">
      <w:pPr>
        <w:pStyle w:val="Heading1"/>
      </w:pPr>
      <w:r>
        <w:lastRenderedPageBreak/>
        <w:t xml:space="preserve">Step </w:t>
      </w:r>
      <w:r w:rsidR="00722873">
        <w:t>5</w:t>
      </w:r>
      <w:r>
        <w:t>: Predictive Model(s) Induction</w:t>
      </w:r>
    </w:p>
    <w:p w:rsidR="00C11FB8" w:rsidRDefault="005D27A7" w:rsidP="00C11FB8">
      <w:r>
        <w:t>Jupyter Notebook:</w:t>
      </w:r>
    </w:p>
    <w:p w:rsidR="005D27A7" w:rsidRDefault="005D27A7" w:rsidP="005D27A7">
      <w:pPr>
        <w:ind w:firstLine="648"/>
      </w:pPr>
      <w:r w:rsidRPr="005D27A7">
        <w:t>5_predictive_modeling</w:t>
      </w:r>
    </w:p>
    <w:p w:rsidR="005D27A7" w:rsidRDefault="009B40BD" w:rsidP="005D27A7">
      <w:r>
        <w:t>In this step we apply Ensemble Voting ML classifier (using Decision Tree/KNN/RandomForest and AdaBoost) onto our training ABT</w:t>
      </w:r>
    </w:p>
    <w:p w:rsidR="009B40BD" w:rsidRDefault="009B40BD" w:rsidP="005D27A7">
      <w:r>
        <w:t>As we do not have testing dataset, we employ cross-validation technique so that we use the entire set for learning and before testing.</w:t>
      </w:r>
    </w:p>
    <w:p w:rsidR="009B40BD" w:rsidRDefault="009B40BD" w:rsidP="005D27A7">
      <w:r>
        <w:t>A final ROC curve with AUC 0.97% is reach with 16 kfold</w:t>
      </w:r>
    </w:p>
    <w:p w:rsidR="009B40BD" w:rsidRDefault="009B40BD" w:rsidP="005D27A7">
      <w:r w:rsidRPr="009B40BD">
        <w:drawing>
          <wp:inline distT="0" distB="0" distL="0" distR="0" wp14:anchorId="44F549CA" wp14:editId="62E8B90B">
            <wp:extent cx="5943600" cy="2976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BD" w:rsidRDefault="009B40BD" w:rsidP="005D27A7">
      <w:r>
        <w:t>Then test data is applied, with log scale for each of the final category group</w:t>
      </w:r>
    </w:p>
    <w:p w:rsidR="009B40BD" w:rsidRDefault="009B40BD" w:rsidP="009B40BD">
      <w:pPr>
        <w:ind w:left="0"/>
        <w:jc w:val="center"/>
      </w:pPr>
      <w:r w:rsidRPr="009B40BD">
        <w:drawing>
          <wp:inline distT="0" distB="0" distL="0" distR="0" wp14:anchorId="4D9135D6" wp14:editId="1B0D4DA0">
            <wp:extent cx="2476846" cy="120984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BD" w:rsidRDefault="009B40BD" w:rsidP="009B40BD">
      <w:pPr>
        <w:ind w:left="0"/>
      </w:pPr>
      <w:r>
        <w:t xml:space="preserve">And finally the result is saved at </w:t>
      </w:r>
      <w:r w:rsidRPr="009B40BD">
        <w:rPr>
          <w:b/>
          <w:bCs/>
        </w:rPr>
        <w:t>"../specs/result/RESULT - Model Result.csv"</w:t>
      </w:r>
    </w:p>
    <w:p w:rsidR="009B40BD" w:rsidRDefault="009B40BD" w:rsidP="009B40BD">
      <w:pPr>
        <w:ind w:left="0"/>
      </w:pPr>
      <w:r w:rsidRPr="009B40BD">
        <w:lastRenderedPageBreak/>
        <w:drawing>
          <wp:inline distT="0" distB="0" distL="0" distR="0" wp14:anchorId="47F0A1E7" wp14:editId="471A3C74">
            <wp:extent cx="4706007" cy="41725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73" w:rsidRDefault="00722873" w:rsidP="00722873">
      <w:pPr>
        <w:pStyle w:val="Heading1"/>
      </w:pPr>
      <w:r>
        <w:t>Step 7: Model(s) Optimization</w:t>
      </w:r>
    </w:p>
    <w:p w:rsidR="006D2438" w:rsidRDefault="00722873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caps/>
          <w:color w:val="94B6D2" w:themeColor="accent1"/>
          <w:sz w:val="28"/>
          <w:szCs w:val="28"/>
        </w:rPr>
      </w:pPr>
      <w:r>
        <w:t>Another step</w:t>
      </w:r>
      <w:r w:rsidR="008C0CB9">
        <w:t xml:space="preserve"> I disregard is the Hyperparameter optimization to for each of the individual ML algo, but due to initial high AUC score for this particular dataset I eliminated this step in induction process.</w:t>
      </w:r>
      <w:r w:rsidR="006D2438">
        <w:br w:type="page"/>
      </w:r>
    </w:p>
    <w:p w:rsidR="008C2941" w:rsidRDefault="008C2941" w:rsidP="008C2941">
      <w:pPr>
        <w:pStyle w:val="Heading1"/>
      </w:pPr>
      <w:r>
        <w:lastRenderedPageBreak/>
        <w:t xml:space="preserve">Step </w:t>
      </w:r>
      <w:r w:rsidR="00057110">
        <w:t>8</w:t>
      </w:r>
      <w:r>
        <w:t>: Post-Data Exploration</w:t>
      </w:r>
    </w:p>
    <w:p w:rsidR="006D2438" w:rsidRDefault="008C2941">
      <w:pPr>
        <w:spacing w:before="0" w:after="240" w:line="252" w:lineRule="auto"/>
        <w:ind w:left="0" w:right="0"/>
      </w:pPr>
      <w:r>
        <w:t>A post data exploration analysis after getting the score, as we can see held previous loan increase the potential of getting new loan.</w:t>
      </w:r>
    </w:p>
    <w:p w:rsidR="008C2941" w:rsidRDefault="006D2438" w:rsidP="008C2941">
      <w:pPr>
        <w:spacing w:before="0" w:after="240" w:line="252" w:lineRule="auto"/>
        <w:ind w:left="0" w:right="0"/>
        <w:jc w:val="center"/>
      </w:pPr>
      <w:r w:rsidRPr="006D2438">
        <w:drawing>
          <wp:inline distT="0" distB="0" distL="0" distR="0" wp14:anchorId="1A1259B8" wp14:editId="2763880A">
            <wp:extent cx="5015833" cy="3079699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2053" cy="31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41" w:rsidRDefault="008C2941" w:rsidP="008C2941">
      <w:pPr>
        <w:spacing w:before="0" w:after="240" w:line="252" w:lineRule="auto"/>
        <w:ind w:left="0" w:right="0"/>
      </w:pPr>
      <w:r>
        <w:t>Client holds around 3 bank products are very highly likely to get new loans</w:t>
      </w:r>
    </w:p>
    <w:p w:rsidR="008C2941" w:rsidRDefault="008C2941">
      <w:pPr>
        <w:spacing w:before="0" w:after="240" w:line="252" w:lineRule="auto"/>
        <w:ind w:left="0" w:right="0"/>
      </w:pPr>
    </w:p>
    <w:p w:rsidR="008C2941" w:rsidRDefault="008C2941" w:rsidP="008C2941">
      <w:pPr>
        <w:spacing w:before="0" w:after="240" w:line="252" w:lineRule="auto"/>
        <w:ind w:left="0" w:right="0"/>
        <w:jc w:val="center"/>
      </w:pPr>
      <w:r w:rsidRPr="008C2941">
        <w:drawing>
          <wp:inline distT="0" distB="0" distL="0" distR="0" wp14:anchorId="6A465709" wp14:editId="47D86404">
            <wp:extent cx="5080406" cy="324364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585" cy="32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41" w:rsidRDefault="008C2941" w:rsidP="008C2941">
      <w:pPr>
        <w:spacing w:before="0" w:after="240" w:line="252" w:lineRule="auto"/>
        <w:ind w:left="0" w:right="0"/>
      </w:pPr>
      <w:r>
        <w:lastRenderedPageBreak/>
        <w:t xml:space="preserve">High number of transactions have high potential of taking loans </w:t>
      </w:r>
    </w:p>
    <w:p w:rsidR="0012125B" w:rsidRDefault="008C2941" w:rsidP="008C2941">
      <w:pPr>
        <w:spacing w:before="0" w:after="240" w:line="252" w:lineRule="auto"/>
        <w:ind w:left="0" w:right="0"/>
      </w:pPr>
      <w:r w:rsidRPr="008C2941">
        <w:drawing>
          <wp:inline distT="0" distB="0" distL="0" distR="0" wp14:anchorId="3497F0CE" wp14:editId="17D3D533">
            <wp:extent cx="5943600" cy="3644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5B" w:rsidRDefault="0012125B">
      <w:pPr>
        <w:spacing w:before="0" w:after="240" w:line="252" w:lineRule="auto"/>
        <w:ind w:left="0" w:right="0"/>
      </w:pPr>
      <w:r>
        <w:br w:type="page"/>
      </w:r>
    </w:p>
    <w:p w:rsidR="0012125B" w:rsidRDefault="0012125B" w:rsidP="008C2941">
      <w:pPr>
        <w:spacing w:before="0" w:after="240" w:line="252" w:lineRule="auto"/>
        <w:ind w:left="0" w:right="0"/>
      </w:pPr>
      <w:r>
        <w:lastRenderedPageBreak/>
        <w:t xml:space="preserve">A correlation analysis is performed between the final score and the rest of the features, we can see </w:t>
      </w:r>
      <w:r w:rsidRPr="00B971EC">
        <w:rPr>
          <w:b/>
          <w:bCs/>
        </w:rPr>
        <w:t>HeldLoanPreviously</w:t>
      </w:r>
      <w:r>
        <w:t xml:space="preserve">, </w:t>
      </w:r>
      <w:r w:rsidRPr="00B971EC">
        <w:rPr>
          <w:b/>
          <w:bCs/>
        </w:rPr>
        <w:t>AverageTXNAmount</w:t>
      </w:r>
      <w:r>
        <w:t xml:space="preserve"> and </w:t>
      </w:r>
      <w:r w:rsidRPr="00B971EC">
        <w:rPr>
          <w:b/>
          <w:bCs/>
        </w:rPr>
        <w:t>NumberOfProducts</w:t>
      </w:r>
      <w:r>
        <w:t xml:space="preserve"> are the main factors influencing the score.</w:t>
      </w:r>
    </w:p>
    <w:p w:rsidR="006D2438" w:rsidRDefault="0012125B" w:rsidP="008C2941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caps/>
          <w:color w:val="94B6D2" w:themeColor="accent1"/>
          <w:sz w:val="28"/>
          <w:szCs w:val="28"/>
        </w:rPr>
      </w:pPr>
      <w:r w:rsidRPr="0012125B">
        <w:drawing>
          <wp:inline distT="0" distB="0" distL="0" distR="0" wp14:anchorId="2972AEBF" wp14:editId="121BE8FD">
            <wp:extent cx="5713171" cy="5863935"/>
            <wp:effectExtent l="0" t="0" r="190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982" cy="58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438">
        <w:br w:type="page"/>
      </w:r>
    </w:p>
    <w:p w:rsidR="00746CE7" w:rsidRDefault="00746CE7" w:rsidP="00746CE7">
      <w:pPr>
        <w:pStyle w:val="Heading1"/>
      </w:pPr>
      <w:r>
        <w:lastRenderedPageBreak/>
        <w:t xml:space="preserve">Step </w:t>
      </w:r>
      <w:r w:rsidR="00011FBD">
        <w:t>9</w:t>
      </w:r>
      <w:bookmarkStart w:id="0" w:name="_GoBack"/>
      <w:bookmarkEnd w:id="0"/>
      <w:r>
        <w:t>: Conclusion and recommendation</w:t>
      </w:r>
    </w:p>
    <w:p w:rsidR="005F18F4" w:rsidRDefault="005F18F4" w:rsidP="00746CE7">
      <w:pPr>
        <w:ind w:left="0"/>
      </w:pPr>
      <w:r>
        <w:t>There is a cut-off age group in the model build data at age 70 while it is up to 80 in the test sample, ETL needed to be investigated and a paired t-test needed to be carried out between number of clients in both trained and test dataset so demographical data is balanced before applying ML.</w:t>
      </w:r>
    </w:p>
    <w:p w:rsidR="00746CE7" w:rsidRDefault="00746CE7" w:rsidP="00746CE7">
      <w:pPr>
        <w:ind w:left="0"/>
      </w:pPr>
      <w:r>
        <w:t>Two experiments done with/without transaction narrative features and no significant result found out, we either need more transaction payment data and/or expend the activities base.</w:t>
      </w:r>
    </w:p>
    <w:p w:rsidR="005F18F4" w:rsidRDefault="005F18F4" w:rsidP="00746CE7">
      <w:pPr>
        <w:ind w:left="0"/>
      </w:pPr>
      <w:r>
        <w:t>A Daft.ie rent report data set could be incorporated as a comparative study to see how rent change influence load</w:t>
      </w:r>
      <w:r w:rsidR="00BC6A8C">
        <w:t>/</w:t>
      </w:r>
      <w:r w:rsidR="00BC6A8C">
        <w:t>mortgage</w:t>
      </w:r>
      <w:r>
        <w:t xml:space="preserve"> taker, but as the given data set is a time insensitive this won’t be feasible.</w:t>
      </w:r>
    </w:p>
    <w:p w:rsidR="005F18F4" w:rsidRPr="00C11FB8" w:rsidRDefault="00BC6A8C" w:rsidP="00746CE7">
      <w:pPr>
        <w:ind w:left="0"/>
      </w:pPr>
      <w:r>
        <w:t>Another very important attribute could be easily computed is “avg. saving amount / month” where client with high saving numbers are already very high potential mortgage, which need month by month aggregated spending amounts.</w:t>
      </w:r>
    </w:p>
    <w:sectPr w:rsidR="005F18F4" w:rsidRPr="00C11FB8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966" w:rsidRDefault="00CC7966">
      <w:r>
        <w:separator/>
      </w:r>
    </w:p>
  </w:endnote>
  <w:endnote w:type="continuationSeparator" w:id="0">
    <w:p w:rsidR="00CC7966" w:rsidRDefault="00CC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04"/>
      <w:gridCol w:w="6552"/>
      <w:gridCol w:w="1404"/>
    </w:tblGrid>
    <w:tr w:rsidR="00250E29">
      <w:sdt>
        <w:sdtPr>
          <w:alias w:val="Date"/>
          <w:tag w:val=""/>
          <w:id w:val="1827478628"/>
          <w:placeholder/>
          <w:dataBinding w:prefixMappings="xmlns:ns0='http://schemas.microsoft.com/office/2006/coverPageProps' " w:xpath="/ns0:CoverPageProperties[1]/ns0:PublishDate[1]" w:storeItemID="{55AF091B-3C7A-41E3-B477-F2FDAA23CFDA}"/>
          <w:date w:fullDate="2017-11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250E29" w:rsidRDefault="004A09EE">
              <w:pPr>
                <w:pStyle w:val="Footer"/>
              </w:pPr>
              <w:r>
                <w:t>11/16/2017</w:t>
              </w:r>
            </w:p>
          </w:tc>
        </w:sdtContent>
      </w:sdt>
      <w:sdt>
        <w:sdtPr>
          <w:alias w:val="Title"/>
          <w:tag w:val=""/>
          <w:id w:val="1374816167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250E29" w:rsidRDefault="004A09EE">
              <w:pPr>
                <w:pStyle w:val="Footer"/>
                <w:jc w:val="center"/>
              </w:pPr>
              <w:r>
                <w:t>BOI Case Study V.3 Analysis Report</w:t>
              </w:r>
            </w:p>
          </w:tc>
        </w:sdtContent>
      </w:sdt>
      <w:tc>
        <w:tcPr>
          <w:tcW w:w="750" w:type="pct"/>
        </w:tcPr>
        <w:p w:rsidR="00250E29" w:rsidRDefault="00CC796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011FBD">
            <w:rPr>
              <w:noProof/>
            </w:rPr>
            <w:t>14</w:t>
          </w:r>
          <w:r>
            <w:fldChar w:fldCharType="end"/>
          </w:r>
        </w:p>
      </w:tc>
    </w:tr>
  </w:tbl>
  <w:p w:rsidR="00250E29" w:rsidRDefault="00250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966" w:rsidRDefault="00CC7966">
      <w:r>
        <w:separator/>
      </w:r>
    </w:p>
  </w:footnote>
  <w:footnote w:type="continuationSeparator" w:id="0">
    <w:p w:rsidR="00CC7966" w:rsidRDefault="00CC7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30591"/>
    <w:multiLevelType w:val="hybridMultilevel"/>
    <w:tmpl w:val="701AF0E2"/>
    <w:lvl w:ilvl="0" w:tplc="ADF06D7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9335EF9"/>
    <w:multiLevelType w:val="multilevel"/>
    <w:tmpl w:val="74CC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A208C"/>
    <w:multiLevelType w:val="hybridMultilevel"/>
    <w:tmpl w:val="E4D2F9AC"/>
    <w:lvl w:ilvl="0" w:tplc="ADF06D7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7A7241E1"/>
    <w:multiLevelType w:val="hybridMultilevel"/>
    <w:tmpl w:val="1A963852"/>
    <w:lvl w:ilvl="0" w:tplc="5C686408">
      <w:start w:val="1"/>
      <w:numFmt w:val="bullet"/>
      <w:lvlText w:val=""/>
      <w:lvlJc w:val="left"/>
      <w:pPr>
        <w:ind w:left="43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EE"/>
    <w:rsid w:val="00011FBD"/>
    <w:rsid w:val="00034E71"/>
    <w:rsid w:val="00057110"/>
    <w:rsid w:val="0012125B"/>
    <w:rsid w:val="001C67D8"/>
    <w:rsid w:val="002075BD"/>
    <w:rsid w:val="00250E29"/>
    <w:rsid w:val="00275F95"/>
    <w:rsid w:val="00311771"/>
    <w:rsid w:val="003536A6"/>
    <w:rsid w:val="00392580"/>
    <w:rsid w:val="00404772"/>
    <w:rsid w:val="00445D99"/>
    <w:rsid w:val="0046722E"/>
    <w:rsid w:val="0047276C"/>
    <w:rsid w:val="004A09EE"/>
    <w:rsid w:val="0051720E"/>
    <w:rsid w:val="005D27A7"/>
    <w:rsid w:val="005F18F4"/>
    <w:rsid w:val="006D2438"/>
    <w:rsid w:val="006D5938"/>
    <w:rsid w:val="00722873"/>
    <w:rsid w:val="007422D4"/>
    <w:rsid w:val="00746CE7"/>
    <w:rsid w:val="008125B4"/>
    <w:rsid w:val="00816A2E"/>
    <w:rsid w:val="00852932"/>
    <w:rsid w:val="008C0CB9"/>
    <w:rsid w:val="008C2941"/>
    <w:rsid w:val="009B40BD"/>
    <w:rsid w:val="00B12BD5"/>
    <w:rsid w:val="00B971EC"/>
    <w:rsid w:val="00BC6A8C"/>
    <w:rsid w:val="00BD7C48"/>
    <w:rsid w:val="00BE09DC"/>
    <w:rsid w:val="00C11FB8"/>
    <w:rsid w:val="00CC7966"/>
    <w:rsid w:val="00D40500"/>
    <w:rsid w:val="00DC4CA9"/>
    <w:rsid w:val="00E32F7F"/>
    <w:rsid w:val="00E75709"/>
    <w:rsid w:val="00FD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36F8E0"/>
  <w15:chartTrackingRefBased/>
  <w15:docId w15:val="{8B615FEC-08EB-44A0-BB4B-3217F8BC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pPr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next w:val="Normal"/>
    <w:uiPriority w:val="1"/>
    <w:qFormat/>
    <w:pPr>
      <w:jc w:val="right"/>
    </w:pPr>
    <w:rPr>
      <w:caps/>
    </w:r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rsid w:val="00BD7C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C48"/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a\AppData\Roaming\Microsoft\Templates\Marketing%20message%20analysis%20questionnai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0F7C97D1124081BEE6F1F74C04B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6CD7A-CB67-44C6-98C3-FC7933756C82}"/>
      </w:docPartPr>
      <w:docPartBody>
        <w:p w:rsidR="00000000" w:rsidRDefault="00710CBC">
          <w:pPr>
            <w:pStyle w:val="2F0F7C97D1124081BEE6F1F74C04BA3E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BC"/>
    <w:rsid w:val="0071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1D5525A9324EBDB1E8F90EB1CDA65D">
    <w:name w:val="BC1D5525A9324EBDB1E8F90EB1CDA65D"/>
  </w:style>
  <w:style w:type="paragraph" w:customStyle="1" w:styleId="A6D19536A35442B1A0D076589051C3A5">
    <w:name w:val="A6D19536A35442B1A0D076589051C3A5"/>
  </w:style>
  <w:style w:type="paragraph" w:customStyle="1" w:styleId="E159B63F78D24DF0864EE760A3DD5F47">
    <w:name w:val="E159B63F78D24DF0864EE760A3DD5F47"/>
  </w:style>
  <w:style w:type="paragraph" w:customStyle="1" w:styleId="CC17222D90204B649F245AFE85FB092F">
    <w:name w:val="CC17222D90204B649F245AFE85FB092F"/>
  </w:style>
  <w:style w:type="paragraph" w:customStyle="1" w:styleId="7EE893627DC04ECA9825A065BE83BA44">
    <w:name w:val="7EE893627DC04ECA9825A065BE83BA44"/>
  </w:style>
  <w:style w:type="paragraph" w:customStyle="1" w:styleId="321390E3F2D1486FA00D3117B91008E2">
    <w:name w:val="321390E3F2D1486FA00D3117B91008E2"/>
  </w:style>
  <w:style w:type="paragraph" w:customStyle="1" w:styleId="5F1D4C8759914A1EBBC87092E82BD48F">
    <w:name w:val="5F1D4C8759914A1EBBC87092E82BD48F"/>
  </w:style>
  <w:style w:type="paragraph" w:customStyle="1" w:styleId="70C580956B914293973829B528FC476B">
    <w:name w:val="70C580956B914293973829B528FC476B"/>
  </w:style>
  <w:style w:type="paragraph" w:customStyle="1" w:styleId="04BD570869F74A969345E27FCC943B5C">
    <w:name w:val="04BD570869F74A969345E27FCC943B5C"/>
  </w:style>
  <w:style w:type="paragraph" w:customStyle="1" w:styleId="951F3D2146D44D4BB08B55E6040892A2">
    <w:name w:val="951F3D2146D44D4BB08B55E6040892A2"/>
  </w:style>
  <w:style w:type="paragraph" w:customStyle="1" w:styleId="C8BA9F0087594CB9A7A4B4452C1A030A">
    <w:name w:val="C8BA9F0087594CB9A7A4B4452C1A030A"/>
  </w:style>
  <w:style w:type="paragraph" w:customStyle="1" w:styleId="95A5C35CDEA643A883927C3CBAAF3806">
    <w:name w:val="95A5C35CDEA643A883927C3CBAAF3806"/>
  </w:style>
  <w:style w:type="paragraph" w:customStyle="1" w:styleId="5FD3B8EDB9714AA4BAF6C646C6158119">
    <w:name w:val="5FD3B8EDB9714AA4BAF6C646C6158119"/>
  </w:style>
  <w:style w:type="paragraph" w:customStyle="1" w:styleId="700A6AA1B1404A679F54784773C05FFD">
    <w:name w:val="700A6AA1B1404A679F54784773C05FFD"/>
  </w:style>
  <w:style w:type="paragraph" w:customStyle="1" w:styleId="007CD1E46FDC427481E2E15E5458459D">
    <w:name w:val="007CD1E46FDC427481E2E15E5458459D"/>
  </w:style>
  <w:style w:type="paragraph" w:customStyle="1" w:styleId="E5217B68F8844B249D434E2DFBE197E7">
    <w:name w:val="E5217B68F8844B249D434E2DFBE197E7"/>
  </w:style>
  <w:style w:type="paragraph" w:customStyle="1" w:styleId="0E5EB70E6B9E43A881DB8F254460553B">
    <w:name w:val="0E5EB70E6B9E43A881DB8F254460553B"/>
  </w:style>
  <w:style w:type="paragraph" w:customStyle="1" w:styleId="92FEBBD573E3402BB1C1868306CD227B">
    <w:name w:val="92FEBBD573E3402BB1C1868306CD227B"/>
  </w:style>
  <w:style w:type="paragraph" w:customStyle="1" w:styleId="FF33DDC0CA5749918625B128829BB6FC">
    <w:name w:val="FF33DDC0CA5749918625B128829BB6F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ED956640E44A07B0C4EC28C89EB31A">
    <w:name w:val="A7ED956640E44A07B0C4EC28C89EB31A"/>
  </w:style>
  <w:style w:type="paragraph" w:customStyle="1" w:styleId="9EB14EB9E21F4C369296FF3EC059B386">
    <w:name w:val="9EB14EB9E21F4C369296FF3EC059B386"/>
  </w:style>
  <w:style w:type="paragraph" w:customStyle="1" w:styleId="9C724BF4ECE340809274AAE38F04B24C">
    <w:name w:val="9C724BF4ECE340809274AAE38F04B24C"/>
  </w:style>
  <w:style w:type="paragraph" w:customStyle="1" w:styleId="B56B825172FD42D0857DD2D57DF552C1">
    <w:name w:val="B56B825172FD42D0857DD2D57DF552C1"/>
  </w:style>
  <w:style w:type="paragraph" w:customStyle="1" w:styleId="419BE7ABABC644F5ADB3122ABBE84117">
    <w:name w:val="419BE7ABABC644F5ADB3122ABBE84117"/>
  </w:style>
  <w:style w:type="paragraph" w:customStyle="1" w:styleId="4382790DCD3D45B98DFB8B4586DFF6A9">
    <w:name w:val="4382790DCD3D45B98DFB8B4586DFF6A9"/>
  </w:style>
  <w:style w:type="paragraph" w:customStyle="1" w:styleId="BF348238606D4BEF852ABC68B60EDAB6">
    <w:name w:val="BF348238606D4BEF852ABC68B60EDAB6"/>
  </w:style>
  <w:style w:type="paragraph" w:customStyle="1" w:styleId="57F53F8165E140768B4F83FCC8E37C54">
    <w:name w:val="57F53F8165E140768B4F83FCC8E37C54"/>
  </w:style>
  <w:style w:type="paragraph" w:customStyle="1" w:styleId="F708CC24EE6440929FDACDC98333AF70">
    <w:name w:val="F708CC24EE6440929FDACDC98333AF70"/>
  </w:style>
  <w:style w:type="paragraph" w:customStyle="1" w:styleId="55C037421B2741EDBE1C41591DE51E49">
    <w:name w:val="55C037421B2741EDBE1C41591DE51E49"/>
  </w:style>
  <w:style w:type="paragraph" w:customStyle="1" w:styleId="CC1A2001665B49E89306139CE8308117">
    <w:name w:val="CC1A2001665B49E89306139CE8308117"/>
  </w:style>
  <w:style w:type="paragraph" w:customStyle="1" w:styleId="CE659AF5B6274C4C81BF2FD8FD7F0B2F">
    <w:name w:val="CE659AF5B6274C4C81BF2FD8FD7F0B2F"/>
  </w:style>
  <w:style w:type="paragraph" w:customStyle="1" w:styleId="E95907BC14724304B3926F83A9F362E9">
    <w:name w:val="E95907BC14724304B3926F83A9F362E9"/>
  </w:style>
  <w:style w:type="paragraph" w:customStyle="1" w:styleId="472334F2659149DDA0720DFF2CFD07C5">
    <w:name w:val="472334F2659149DDA0720DFF2CFD07C5"/>
  </w:style>
  <w:style w:type="paragraph" w:customStyle="1" w:styleId="B6667F4F000C46E3BBAE5955B7D29F58">
    <w:name w:val="B6667F4F000C46E3BBAE5955B7D29F58"/>
  </w:style>
  <w:style w:type="paragraph" w:customStyle="1" w:styleId="A8177306BE9B464BA0415C397F306C7B">
    <w:name w:val="A8177306BE9B464BA0415C397F306C7B"/>
  </w:style>
  <w:style w:type="paragraph" w:customStyle="1" w:styleId="F98D4BCD11444C279DB3BC9B57517062">
    <w:name w:val="F98D4BCD11444C279DB3BC9B57517062"/>
  </w:style>
  <w:style w:type="paragraph" w:customStyle="1" w:styleId="36110FCF00F344CAAE0D82A5A59A20B6">
    <w:name w:val="36110FCF00F344CAAE0D82A5A59A20B6"/>
  </w:style>
  <w:style w:type="paragraph" w:customStyle="1" w:styleId="15A48A1602CC47B395621BE712B48D9E">
    <w:name w:val="15A48A1602CC47B395621BE712B48D9E"/>
  </w:style>
  <w:style w:type="paragraph" w:customStyle="1" w:styleId="35E078C3985C4429880A3939D3AD6ED7">
    <w:name w:val="35E078C3985C4429880A3939D3AD6ED7"/>
  </w:style>
  <w:style w:type="paragraph" w:customStyle="1" w:styleId="85F5A8F0DCE84764BDD9853602DA0B84">
    <w:name w:val="85F5A8F0DCE84764BDD9853602DA0B84"/>
  </w:style>
  <w:style w:type="paragraph" w:customStyle="1" w:styleId="E3CECB0F16724A30B8BE0C8D56976803">
    <w:name w:val="E3CECB0F16724A30B8BE0C8D56976803"/>
  </w:style>
  <w:style w:type="paragraph" w:customStyle="1" w:styleId="117FE6429F7A4F149C35A688AAD12680">
    <w:name w:val="117FE6429F7A4F149C35A688AAD12680"/>
  </w:style>
  <w:style w:type="paragraph" w:customStyle="1" w:styleId="4ED51FCC313D4A37A905508846FB3B9C">
    <w:name w:val="4ED51FCC313D4A37A905508846FB3B9C"/>
  </w:style>
  <w:style w:type="paragraph" w:customStyle="1" w:styleId="1CA151D98BFF49798079BF4FCDAB4153">
    <w:name w:val="1CA151D98BFF49798079BF4FCDAB4153"/>
  </w:style>
  <w:style w:type="paragraph" w:customStyle="1" w:styleId="1E3A3330FB7A4D1C97683644DF2720A8">
    <w:name w:val="1E3A3330FB7A4D1C97683644DF2720A8"/>
  </w:style>
  <w:style w:type="paragraph" w:customStyle="1" w:styleId="5BA53C2AB8F54032BF294210B223A5BF">
    <w:name w:val="5BA53C2AB8F54032BF294210B223A5BF"/>
  </w:style>
  <w:style w:type="paragraph" w:customStyle="1" w:styleId="D165DCE627CF4528A64E0D44875D1B90">
    <w:name w:val="D165DCE627CF4528A64E0D44875D1B90"/>
  </w:style>
  <w:style w:type="paragraph" w:customStyle="1" w:styleId="D2499F0323EC4879BF01137378B5DF68">
    <w:name w:val="D2499F0323EC4879BF01137378B5DF68"/>
  </w:style>
  <w:style w:type="paragraph" w:customStyle="1" w:styleId="CBF00AA920E44208A33F5B0BCF6F51DF">
    <w:name w:val="CBF00AA920E44208A33F5B0BCF6F51DF"/>
  </w:style>
  <w:style w:type="paragraph" w:customStyle="1" w:styleId="A18E9854C7D24547841023A2021845AC">
    <w:name w:val="A18E9854C7D24547841023A2021845AC"/>
  </w:style>
  <w:style w:type="paragraph" w:customStyle="1" w:styleId="2F0F7C97D1124081BEE6F1F74C04BA3E">
    <w:name w:val="2F0F7C97D1124081BEE6F1F74C04BA3E"/>
  </w:style>
  <w:style w:type="paragraph" w:customStyle="1" w:styleId="50AFF72D88FD40A487331D1FE00B3EBA">
    <w:name w:val="50AFF72D88FD40A487331D1FE00B3E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Apothecary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2017-11-16T00:00:00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379E63F-E8A8-48D8-A8EA-6BAFEA4E2B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Marketing message analysis questionnaire</Template>
  <TotalTime>5</TotalTime>
  <Pages>15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 Case Study V.3 Analysis Report</vt:lpstr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 Case Study V.3 Analysis Report</dc:title>
  <dc:creator>Mina Youssef</dc:creator>
  <cp:keywords/>
  <cp:lastModifiedBy>Mina Victor</cp:lastModifiedBy>
  <cp:revision>6</cp:revision>
  <cp:lastPrinted>2017-11-17T04:07:00Z</cp:lastPrinted>
  <dcterms:created xsi:type="dcterms:W3CDTF">2017-11-17T04:07:00Z</dcterms:created>
  <dcterms:modified xsi:type="dcterms:W3CDTF">2017-11-17T04:12:00Z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TC039919649991</vt:lpwstr>
  </property>
</Properties>
</file>